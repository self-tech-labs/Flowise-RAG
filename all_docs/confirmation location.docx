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328B1" w14:textId="77777777" w:rsidR="00172B31" w:rsidRDefault="00936539">
      <w:r>
        <w:rPr>
          <w:noProof/>
        </w:rPr>
        <w:drawing>
          <wp:inline distT="0" distB="0" distL="0" distR="0" wp14:anchorId="517ED511" wp14:editId="09C0CC90">
            <wp:extent cx="1224501" cy="10341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56" cy="103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CC693" w14:textId="77777777" w:rsidR="00936539" w:rsidRPr="00936539" w:rsidRDefault="00936539" w:rsidP="00936539">
      <w:pPr>
        <w:spacing w:after="0"/>
        <w:rPr>
          <w:rFonts w:asciiTheme="majorHAnsi" w:hAnsiTheme="majorHAnsi" w:cstheme="majorHAnsi"/>
        </w:rPr>
      </w:pPr>
      <w:r w:rsidRPr="00936539">
        <w:rPr>
          <w:rFonts w:asciiTheme="majorHAnsi" w:hAnsiTheme="majorHAnsi" w:cstheme="majorHAnsi"/>
        </w:rPr>
        <w:t>Chemin de Savoie, 16</w:t>
      </w:r>
    </w:p>
    <w:p w14:paraId="562AB8B0" w14:textId="77777777" w:rsidR="00936539" w:rsidRPr="00936539" w:rsidRDefault="00936539" w:rsidP="00936539">
      <w:pPr>
        <w:spacing w:after="0"/>
        <w:rPr>
          <w:rFonts w:asciiTheme="majorHAnsi" w:hAnsiTheme="majorHAnsi" w:cstheme="majorHAnsi"/>
        </w:rPr>
      </w:pPr>
      <w:r w:rsidRPr="00936539">
        <w:rPr>
          <w:rFonts w:asciiTheme="majorHAnsi" w:hAnsiTheme="majorHAnsi" w:cstheme="majorHAnsi"/>
        </w:rPr>
        <w:t>1090 LA CROIX-SUR-LUTRY</w:t>
      </w:r>
    </w:p>
    <w:p w14:paraId="3FFC161F" w14:textId="77777777" w:rsidR="00936539" w:rsidRPr="00936539" w:rsidRDefault="00936539" w:rsidP="00936539">
      <w:pPr>
        <w:spacing w:after="0"/>
        <w:rPr>
          <w:rFonts w:asciiTheme="majorHAnsi" w:hAnsiTheme="majorHAnsi" w:cstheme="majorHAnsi"/>
        </w:rPr>
      </w:pPr>
      <w:r w:rsidRPr="00936539">
        <w:rPr>
          <w:rFonts w:asciiTheme="majorHAnsi" w:hAnsiTheme="majorHAnsi" w:cstheme="majorHAnsi"/>
        </w:rPr>
        <w:t>+41 79 353 70 32</w:t>
      </w:r>
    </w:p>
    <w:p w14:paraId="44E98977" w14:textId="77777777" w:rsidR="00936539" w:rsidRPr="00936539" w:rsidRDefault="00EB3C60" w:rsidP="00936539">
      <w:pPr>
        <w:spacing w:after="0"/>
        <w:rPr>
          <w:rFonts w:asciiTheme="majorHAnsi" w:hAnsiTheme="majorHAnsi" w:cstheme="majorHAnsi"/>
        </w:rPr>
      </w:pPr>
      <w:hyperlink r:id="rId8" w:history="1">
        <w:r w:rsidR="00936539" w:rsidRPr="00E7304C">
          <w:rPr>
            <w:rFonts w:asciiTheme="majorHAnsi" w:hAnsiTheme="majorHAnsi" w:cstheme="majorHAnsi"/>
          </w:rPr>
          <w:t>info@offaxis.ch</w:t>
        </w:r>
      </w:hyperlink>
    </w:p>
    <w:p w14:paraId="6CF8FDA3" w14:textId="25C32A6E" w:rsidR="00936539" w:rsidRDefault="00936539" w:rsidP="00D61F97">
      <w:pPr>
        <w:spacing w:after="0"/>
        <w:rPr>
          <w:rFonts w:asciiTheme="majorHAnsi" w:hAnsiTheme="majorHAnsi" w:cstheme="majorHAnsi"/>
        </w:rPr>
      </w:pPr>
    </w:p>
    <w:p w14:paraId="27273946" w14:textId="77777777" w:rsidR="00E7304C" w:rsidRPr="00936539" w:rsidRDefault="00E7304C" w:rsidP="00936539">
      <w:pPr>
        <w:tabs>
          <w:tab w:val="left" w:pos="5954"/>
        </w:tabs>
        <w:spacing w:after="0"/>
        <w:rPr>
          <w:rFonts w:asciiTheme="majorHAnsi" w:hAnsiTheme="majorHAnsi" w:cstheme="majorHAnsi"/>
        </w:rPr>
      </w:pPr>
    </w:p>
    <w:p w14:paraId="26CCEB01" w14:textId="77777777" w:rsidR="00936539" w:rsidRDefault="00936539" w:rsidP="00936539">
      <w:pPr>
        <w:tabs>
          <w:tab w:val="left" w:pos="5954"/>
        </w:tabs>
        <w:spacing w:after="0"/>
        <w:rPr>
          <w:rFonts w:asciiTheme="majorHAnsi" w:hAnsiTheme="majorHAnsi" w:cstheme="majorHAnsi"/>
        </w:rPr>
      </w:pPr>
    </w:p>
    <w:p w14:paraId="1E603E29" w14:textId="736177C5" w:rsidR="00E7304C" w:rsidRDefault="00E7304C" w:rsidP="00936539">
      <w:pPr>
        <w:tabs>
          <w:tab w:val="left" w:pos="5954"/>
        </w:tabs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936539">
        <w:rPr>
          <w:rFonts w:asciiTheme="majorHAnsi" w:hAnsiTheme="majorHAnsi" w:cstheme="majorHAnsi"/>
        </w:rPr>
        <w:t xml:space="preserve">La Croix-Sur-Lutry, le xx </w:t>
      </w:r>
      <w:proofErr w:type="spellStart"/>
      <w:r w:rsidRPr="00936539">
        <w:rPr>
          <w:rFonts w:asciiTheme="majorHAnsi" w:hAnsiTheme="majorHAnsi" w:cstheme="majorHAnsi"/>
        </w:rPr>
        <w:t>xx</w:t>
      </w:r>
      <w:proofErr w:type="spellEnd"/>
      <w:r w:rsidRPr="00936539">
        <w:rPr>
          <w:rFonts w:asciiTheme="majorHAnsi" w:hAnsiTheme="majorHAnsi" w:cstheme="majorHAnsi"/>
        </w:rPr>
        <w:t xml:space="preserve"> 2021</w:t>
      </w:r>
    </w:p>
    <w:p w14:paraId="7D3CC0B1" w14:textId="1EB93785" w:rsidR="00113712" w:rsidRDefault="00113712" w:rsidP="00936539">
      <w:pPr>
        <w:tabs>
          <w:tab w:val="left" w:pos="5954"/>
        </w:tabs>
        <w:spacing w:after="0"/>
        <w:rPr>
          <w:rFonts w:asciiTheme="majorHAnsi" w:hAnsiTheme="majorHAnsi" w:cstheme="majorHAnsi"/>
        </w:rPr>
      </w:pPr>
    </w:p>
    <w:p w14:paraId="4293AE7A" w14:textId="36994AE6" w:rsidR="00113712" w:rsidRDefault="00113712" w:rsidP="00936539">
      <w:pPr>
        <w:tabs>
          <w:tab w:val="left" w:pos="5954"/>
        </w:tabs>
        <w:spacing w:after="0"/>
        <w:rPr>
          <w:rFonts w:asciiTheme="majorHAnsi" w:hAnsiTheme="majorHAnsi" w:cstheme="majorHAnsi"/>
        </w:rPr>
      </w:pPr>
    </w:p>
    <w:p w14:paraId="31DB2575" w14:textId="77777777" w:rsidR="00113712" w:rsidRDefault="00113712" w:rsidP="00936539">
      <w:pPr>
        <w:tabs>
          <w:tab w:val="left" w:pos="5954"/>
        </w:tabs>
        <w:spacing w:after="0"/>
        <w:rPr>
          <w:rFonts w:asciiTheme="majorHAnsi" w:hAnsiTheme="majorHAnsi" w:cstheme="majorHAnsi"/>
        </w:rPr>
      </w:pPr>
    </w:p>
    <w:p w14:paraId="51C1C6CF" w14:textId="30BDBFF3" w:rsidR="00843F2B" w:rsidRPr="00843F2B" w:rsidRDefault="00843F2B" w:rsidP="00843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43F2B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Bonjour merci de nous avoir contacté pour votre location de bateau.</w:t>
      </w:r>
    </w:p>
    <w:p w14:paraId="11F4E28C" w14:textId="77914339" w:rsidR="00843F2B" w:rsidRPr="00843F2B" w:rsidRDefault="00843F2B" w:rsidP="00843F2B">
      <w:pPr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  <w:r w:rsidRPr="00843F2B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 </w:t>
      </w:r>
      <w:r w:rsidR="005E582D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V</w:t>
      </w:r>
      <w:r w:rsidRPr="00843F2B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ous avez fait le bon choix</w:t>
      </w:r>
      <w:r w:rsidR="005E582D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,</w:t>
      </w:r>
      <w:r w:rsidRPr="00843F2B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 vous êtes chez </w:t>
      </w:r>
      <w:r w:rsidR="005E582D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OFFAXIS MASTERCRAFT</w:t>
      </w:r>
      <w:r w:rsidRPr="00843F2B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 l 'une des sociétés leader </w:t>
      </w:r>
      <w:r w:rsidR="005E582D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en suisse</w:t>
      </w:r>
      <w:r w:rsidRPr="00843F2B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.</w:t>
      </w:r>
    </w:p>
    <w:p w14:paraId="7AA3C52F" w14:textId="77777777" w:rsidR="00843F2B" w:rsidRPr="00843F2B" w:rsidRDefault="00843F2B" w:rsidP="00843F2B">
      <w:pPr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</w:p>
    <w:p w14:paraId="61B7137F" w14:textId="119F2DDA" w:rsidR="00BC2076" w:rsidRDefault="00843F2B" w:rsidP="00843F2B">
      <w:pPr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  <w:r w:rsidRPr="00843F2B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Vous trouverez ci-dessous une confirmation de la date et de l'heure de votre location</w:t>
      </w:r>
      <w:r w:rsidR="00C43FE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.</w:t>
      </w:r>
    </w:p>
    <w:p w14:paraId="21EB9AA5" w14:textId="77777777" w:rsidR="00C43FE7" w:rsidRDefault="00C43FE7" w:rsidP="00843F2B">
      <w:pPr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</w:p>
    <w:p w14:paraId="04216AB4" w14:textId="76E1B1F4" w:rsidR="00C43FE7" w:rsidRDefault="00C43FE7" w:rsidP="00843F2B">
      <w:pPr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Nous avons besoin de votre part</w:t>
      </w:r>
      <w:r w:rsidR="007B072A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 :</w:t>
      </w:r>
    </w:p>
    <w:p w14:paraId="58AF8E13" w14:textId="77777777" w:rsidR="00C43FE7" w:rsidRDefault="00C43FE7" w:rsidP="00843F2B">
      <w:pPr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</w:p>
    <w:p w14:paraId="77D0A258" w14:textId="11071B50" w:rsidR="00843F2B" w:rsidRPr="00843F2B" w:rsidRDefault="00BC2076" w:rsidP="00843F2B">
      <w:pPr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-</w:t>
      </w:r>
      <w:r w:rsidR="00843F2B" w:rsidRPr="00843F2B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 une copie de votre permis de navigation.</w:t>
      </w:r>
    </w:p>
    <w:p w14:paraId="3C0F0471" w14:textId="051591D6" w:rsidR="00843F2B" w:rsidRDefault="00BC2076" w:rsidP="00843F2B">
      <w:pPr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- </w:t>
      </w:r>
      <w:r w:rsidR="00843F2B" w:rsidRPr="00843F2B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 </w:t>
      </w:r>
      <w:r w:rsidR="00C43FE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P</w:t>
      </w:r>
      <w:r w:rsidR="00843F2B" w:rsidRPr="00843F2B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aiement 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soit </w:t>
      </w:r>
      <w:r w:rsidR="00843F2B" w:rsidRPr="00843F2B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par transfert bancaire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, </w:t>
      </w:r>
      <w:r w:rsidR="00843F2B" w:rsidRPr="00843F2B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soit en cash sur pla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ce ou </w:t>
      </w:r>
      <w:r w:rsidR="00843F2B" w:rsidRPr="00843F2B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sur </w:t>
      </w:r>
      <w:r w:rsidR="00D61F9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une </w:t>
      </w:r>
      <w:r w:rsidR="00843F2B" w:rsidRPr="00843F2B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application dédi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ée.</w:t>
      </w:r>
    </w:p>
    <w:p w14:paraId="08CCA93F" w14:textId="26D03287" w:rsidR="00C43FE7" w:rsidRDefault="00C43FE7" w:rsidP="00843F2B">
      <w:pPr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- Une caution de 1000 </w:t>
      </w:r>
      <w:r w:rsidR="00D61F9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CHF</w:t>
      </w:r>
    </w:p>
    <w:p w14:paraId="765BB68E" w14:textId="77777777" w:rsidR="00BC2076" w:rsidRPr="00843F2B" w:rsidRDefault="00BC2076" w:rsidP="00843F2B">
      <w:pPr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</w:p>
    <w:p w14:paraId="1B409F10" w14:textId="02ACBDDA" w:rsidR="00843F2B" w:rsidRDefault="00843F2B" w:rsidP="00843F2B">
      <w:pPr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  <w:r w:rsidRPr="00843F2B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 En ce qui concerne </w:t>
      </w:r>
      <w:r w:rsidR="005E582D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les annulations </w:t>
      </w:r>
      <w:r w:rsidR="00BC2076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v</w:t>
      </w:r>
      <w:r w:rsidR="00BC2076" w:rsidRPr="00843F2B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is-à-vis</w:t>
      </w:r>
      <w:r w:rsidRPr="00843F2B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 de la </w:t>
      </w:r>
      <w:r w:rsidR="00D61F97" w:rsidRPr="00843F2B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météo</w:t>
      </w:r>
      <w:r w:rsidR="00D61F9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.</w:t>
      </w:r>
      <w:r w:rsidR="005E582D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 </w:t>
      </w:r>
      <w:r w:rsidR="00D61F9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Notre responsable de base</w:t>
      </w:r>
      <w:r w:rsidR="005E582D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 décide</w:t>
      </w:r>
      <w:r w:rsidR="00D61F9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 avec vous </w:t>
      </w:r>
      <w:r w:rsidR="005E582D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du maintien de la sortie.</w:t>
      </w:r>
    </w:p>
    <w:p w14:paraId="47FECFA3" w14:textId="15708E96" w:rsidR="00BC2076" w:rsidRDefault="00BC2076" w:rsidP="00843F2B">
      <w:pPr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</w:p>
    <w:p w14:paraId="1A1AD953" w14:textId="1BF3F6A6" w:rsidR="00BC2076" w:rsidRDefault="00BC2076" w:rsidP="00843F2B">
      <w:pPr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DATE :</w:t>
      </w:r>
    </w:p>
    <w:p w14:paraId="7949F406" w14:textId="3157FA10" w:rsidR="00BC2076" w:rsidRDefault="00BC2076" w:rsidP="00843F2B">
      <w:pPr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HEURE </w:t>
      </w:r>
      <w:r w:rsidR="007B072A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DE DEPART.                              HEURE DE RETOUR</w:t>
      </w:r>
    </w:p>
    <w:p w14:paraId="513A5EF9" w14:textId="1418CE53" w:rsidR="00BC2076" w:rsidRDefault="00C43FE7" w:rsidP="00843F2B">
      <w:pPr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PORT :</w:t>
      </w:r>
    </w:p>
    <w:p w14:paraId="16B005FE" w14:textId="77777777" w:rsidR="00C43FE7" w:rsidRDefault="00C43FE7" w:rsidP="00843F2B">
      <w:pPr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</w:p>
    <w:p w14:paraId="5E4213B3" w14:textId="33ED7737" w:rsidR="00C43FE7" w:rsidRDefault="00C43FE7" w:rsidP="00843F2B">
      <w:pPr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  <w: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C</w:t>
      </w:r>
      <w:r w:rsidRPr="00843F2B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i-</w:t>
      </w:r>
      <w:r w:rsidRPr="00843F2B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dessous </w:t>
      </w:r>
      <w:r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ou ci-joint</w:t>
      </w:r>
    </w:p>
    <w:p w14:paraId="1922E1E9" w14:textId="725F8DB3" w:rsidR="00843F2B" w:rsidRDefault="00C43FE7" w:rsidP="00843F2B">
      <w:pPr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  <w:r w:rsidRPr="00843F2B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 </w:t>
      </w:r>
      <w:r w:rsidR="00D61F97" w:rsidRPr="00843F2B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Grille</w:t>
      </w:r>
      <w:r w:rsidRPr="00843F2B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 de tarifs pour d'éventuelles avaries sur le bateau</w:t>
      </w:r>
      <w:r w:rsidR="00D61F9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 xml:space="preserve"> ainsi que </w:t>
      </w:r>
      <w:r w:rsidRPr="00843F2B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les conditions générales</w:t>
      </w:r>
      <w:r w:rsidR="00D61F97"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  <w:t>.</w:t>
      </w:r>
    </w:p>
    <w:p w14:paraId="07A7173A" w14:textId="3032C7CA" w:rsidR="00BC2076" w:rsidRDefault="00BC2076" w:rsidP="00843F2B">
      <w:pPr>
        <w:spacing w:after="0" w:line="240" w:lineRule="auto"/>
        <w:rPr>
          <w:rFonts w:ascii="Helvetica" w:eastAsia="Times New Roman" w:hAnsi="Helvetica" w:cs="Times New Roman"/>
          <w:color w:val="000000"/>
          <w:sz w:val="18"/>
          <w:szCs w:val="18"/>
          <w:lang w:eastAsia="fr-FR"/>
        </w:rPr>
      </w:pPr>
    </w:p>
    <w:p w14:paraId="6A416ADA" w14:textId="480613EB" w:rsidR="00843F2B" w:rsidRPr="00D61F97" w:rsidRDefault="00843F2B" w:rsidP="00843F2B">
      <w:pPr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18"/>
          <w:szCs w:val="18"/>
          <w:u w:val="single"/>
          <w:lang w:eastAsia="fr-FR"/>
        </w:rPr>
      </w:pPr>
      <w:r w:rsidRPr="00D61F97">
        <w:rPr>
          <w:rFonts w:ascii="Helvetica" w:eastAsia="Times New Roman" w:hAnsi="Helvetica" w:cs="Times New Roman"/>
          <w:b/>
          <w:bCs/>
          <w:color w:val="000000"/>
          <w:sz w:val="18"/>
          <w:szCs w:val="18"/>
          <w:u w:val="single"/>
          <w:lang w:eastAsia="fr-FR"/>
        </w:rPr>
        <w:t xml:space="preserve">Tout sera mis en </w:t>
      </w:r>
      <w:r w:rsidR="00D61F97" w:rsidRPr="00D61F97">
        <w:rPr>
          <w:rFonts w:ascii="Helvetica" w:eastAsia="Times New Roman" w:hAnsi="Helvetica" w:cs="Times New Roman"/>
          <w:b/>
          <w:bCs/>
          <w:color w:val="000000"/>
          <w:sz w:val="18"/>
          <w:szCs w:val="18"/>
          <w:u w:val="single"/>
          <w:lang w:eastAsia="fr-FR"/>
        </w:rPr>
        <w:t>œuvre pour</w:t>
      </w:r>
      <w:r w:rsidRPr="00D61F97">
        <w:rPr>
          <w:rFonts w:ascii="Helvetica" w:eastAsia="Times New Roman" w:hAnsi="Helvetica" w:cs="Times New Roman"/>
          <w:b/>
          <w:bCs/>
          <w:color w:val="000000"/>
          <w:sz w:val="18"/>
          <w:szCs w:val="18"/>
          <w:u w:val="single"/>
          <w:lang w:eastAsia="fr-FR"/>
        </w:rPr>
        <w:t xml:space="preserve"> que vous passiez un excellent moment avec nous et sur les bateaux </w:t>
      </w:r>
      <w:proofErr w:type="spellStart"/>
      <w:r w:rsidR="00BC2076" w:rsidRPr="00D61F97">
        <w:rPr>
          <w:rFonts w:ascii="Helvetica" w:eastAsia="Times New Roman" w:hAnsi="Helvetica" w:cs="Times New Roman"/>
          <w:b/>
          <w:bCs/>
          <w:color w:val="000000"/>
          <w:sz w:val="18"/>
          <w:szCs w:val="18"/>
          <w:u w:val="single"/>
          <w:lang w:eastAsia="fr-FR"/>
        </w:rPr>
        <w:t>M</w:t>
      </w:r>
      <w:r w:rsidRPr="00D61F97">
        <w:rPr>
          <w:rFonts w:ascii="Helvetica" w:eastAsia="Times New Roman" w:hAnsi="Helvetica" w:cs="Times New Roman"/>
          <w:b/>
          <w:bCs/>
          <w:color w:val="000000"/>
          <w:sz w:val="18"/>
          <w:szCs w:val="18"/>
          <w:u w:val="single"/>
          <w:lang w:eastAsia="fr-FR"/>
        </w:rPr>
        <w:t>astercraft</w:t>
      </w:r>
      <w:proofErr w:type="spellEnd"/>
      <w:r w:rsidRPr="00D61F97">
        <w:rPr>
          <w:rFonts w:ascii="Helvetica" w:eastAsia="Times New Roman" w:hAnsi="Helvetica" w:cs="Times New Roman"/>
          <w:b/>
          <w:bCs/>
          <w:color w:val="000000"/>
          <w:sz w:val="18"/>
          <w:szCs w:val="18"/>
          <w:u w:val="single"/>
          <w:lang w:eastAsia="fr-FR"/>
        </w:rPr>
        <w:t>.</w:t>
      </w:r>
    </w:p>
    <w:p w14:paraId="671539B2" w14:textId="77777777" w:rsidR="00843F2B" w:rsidRDefault="00843F2B" w:rsidP="00936539">
      <w:pPr>
        <w:tabs>
          <w:tab w:val="left" w:pos="5954"/>
        </w:tabs>
        <w:spacing w:after="0"/>
        <w:rPr>
          <w:rFonts w:asciiTheme="majorHAnsi" w:hAnsiTheme="majorHAnsi" w:cstheme="majorHAnsi"/>
        </w:rPr>
      </w:pPr>
    </w:p>
    <w:p w14:paraId="6D3D7898" w14:textId="77777777" w:rsidR="00E7304C" w:rsidRPr="00936539" w:rsidRDefault="00E7304C" w:rsidP="00936539">
      <w:pPr>
        <w:tabs>
          <w:tab w:val="left" w:pos="5954"/>
        </w:tabs>
        <w:spacing w:after="0"/>
        <w:rPr>
          <w:rFonts w:asciiTheme="majorHAnsi" w:hAnsiTheme="majorHAnsi" w:cstheme="majorHAnsi"/>
        </w:rPr>
      </w:pPr>
    </w:p>
    <w:p w14:paraId="6A4846EB" w14:textId="77777777" w:rsidR="00E7304C" w:rsidRDefault="00E7304C" w:rsidP="00936539">
      <w:pPr>
        <w:tabs>
          <w:tab w:val="left" w:pos="5954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71D58E31" w14:textId="77777777" w:rsidR="00936539" w:rsidRPr="00E7304C" w:rsidRDefault="00936539" w:rsidP="00936539">
      <w:pPr>
        <w:tabs>
          <w:tab w:val="left" w:pos="5954"/>
        </w:tabs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E7304C">
        <w:rPr>
          <w:rFonts w:asciiTheme="majorHAnsi" w:hAnsiTheme="majorHAnsi" w:cstheme="majorHAnsi"/>
          <w:b/>
          <w:bCs/>
          <w:sz w:val="28"/>
          <w:szCs w:val="28"/>
        </w:rPr>
        <w:t>Devis n° xxx/21</w:t>
      </w:r>
    </w:p>
    <w:p w14:paraId="28BCF26D" w14:textId="77777777" w:rsidR="00936539" w:rsidRPr="00936539" w:rsidRDefault="00936539" w:rsidP="00936539">
      <w:pPr>
        <w:tabs>
          <w:tab w:val="left" w:pos="5954"/>
        </w:tabs>
        <w:spacing w:after="0"/>
        <w:rPr>
          <w:rFonts w:asciiTheme="majorHAnsi" w:hAnsiTheme="majorHAnsi" w:cstheme="majorHAnsi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5"/>
        <w:gridCol w:w="719"/>
        <w:gridCol w:w="992"/>
        <w:gridCol w:w="1418"/>
        <w:gridCol w:w="425"/>
        <w:gridCol w:w="1247"/>
      </w:tblGrid>
      <w:tr w:rsidR="00936539" w:rsidRPr="00936539" w14:paraId="786A0BFF" w14:textId="77777777" w:rsidTr="005A1198">
        <w:tc>
          <w:tcPr>
            <w:tcW w:w="5655" w:type="dxa"/>
          </w:tcPr>
          <w:p w14:paraId="73AD068D" w14:textId="77777777" w:rsidR="00936539" w:rsidRPr="00936539" w:rsidRDefault="00936539" w:rsidP="00936539">
            <w:pPr>
              <w:tabs>
                <w:tab w:val="left" w:pos="5954"/>
              </w:tabs>
              <w:rPr>
                <w:rFonts w:asciiTheme="majorHAnsi" w:hAnsiTheme="majorHAnsi" w:cstheme="majorHAnsi"/>
              </w:rPr>
            </w:pPr>
            <w:r w:rsidRPr="00936539">
              <w:rPr>
                <w:rFonts w:asciiTheme="majorHAnsi" w:hAnsiTheme="majorHAnsi" w:cstheme="majorHAnsi"/>
              </w:rPr>
              <w:t>Désignation</w:t>
            </w:r>
          </w:p>
        </w:tc>
        <w:tc>
          <w:tcPr>
            <w:tcW w:w="719" w:type="dxa"/>
          </w:tcPr>
          <w:p w14:paraId="4FE14FF3" w14:textId="77777777" w:rsidR="00936539" w:rsidRPr="00936539" w:rsidRDefault="00936539" w:rsidP="00936539">
            <w:pPr>
              <w:tabs>
                <w:tab w:val="left" w:pos="5954"/>
              </w:tabs>
              <w:rPr>
                <w:rFonts w:asciiTheme="majorHAnsi" w:hAnsiTheme="majorHAnsi" w:cstheme="majorHAnsi"/>
              </w:rPr>
            </w:pPr>
            <w:r w:rsidRPr="00936539">
              <w:rPr>
                <w:rFonts w:asciiTheme="majorHAnsi" w:hAnsiTheme="majorHAnsi" w:cstheme="majorHAnsi"/>
              </w:rPr>
              <w:t>Unité</w:t>
            </w:r>
          </w:p>
        </w:tc>
        <w:tc>
          <w:tcPr>
            <w:tcW w:w="992" w:type="dxa"/>
          </w:tcPr>
          <w:p w14:paraId="11C4F984" w14:textId="77777777" w:rsidR="00936539" w:rsidRPr="00936539" w:rsidRDefault="00936539" w:rsidP="00936539">
            <w:pPr>
              <w:tabs>
                <w:tab w:val="left" w:pos="5954"/>
              </w:tabs>
              <w:rPr>
                <w:rFonts w:asciiTheme="majorHAnsi" w:hAnsiTheme="majorHAnsi" w:cstheme="majorHAnsi"/>
              </w:rPr>
            </w:pPr>
            <w:r w:rsidRPr="00936539">
              <w:rPr>
                <w:rFonts w:asciiTheme="majorHAnsi" w:hAnsiTheme="majorHAnsi" w:cstheme="majorHAnsi"/>
              </w:rPr>
              <w:t>Nombre</w:t>
            </w:r>
          </w:p>
        </w:tc>
        <w:tc>
          <w:tcPr>
            <w:tcW w:w="1418" w:type="dxa"/>
          </w:tcPr>
          <w:p w14:paraId="4CA5076E" w14:textId="77777777" w:rsidR="00936539" w:rsidRPr="00936539" w:rsidRDefault="00936539" w:rsidP="00936539">
            <w:pPr>
              <w:tabs>
                <w:tab w:val="left" w:pos="5954"/>
              </w:tabs>
              <w:rPr>
                <w:rFonts w:asciiTheme="majorHAnsi" w:hAnsiTheme="majorHAnsi" w:cstheme="majorHAnsi"/>
              </w:rPr>
            </w:pPr>
            <w:r w:rsidRPr="00936539">
              <w:rPr>
                <w:rFonts w:asciiTheme="majorHAnsi" w:hAnsiTheme="majorHAnsi" w:cstheme="majorHAnsi"/>
              </w:rPr>
              <w:t>Prix TTC</w:t>
            </w:r>
          </w:p>
        </w:tc>
        <w:tc>
          <w:tcPr>
            <w:tcW w:w="425" w:type="dxa"/>
          </w:tcPr>
          <w:p w14:paraId="721AF5ED" w14:textId="77777777" w:rsidR="00936539" w:rsidRPr="00936539" w:rsidRDefault="00936539" w:rsidP="00936539">
            <w:pPr>
              <w:tabs>
                <w:tab w:val="left" w:pos="5954"/>
              </w:tabs>
              <w:rPr>
                <w:rFonts w:asciiTheme="majorHAnsi" w:hAnsiTheme="majorHAnsi" w:cstheme="majorHAnsi"/>
              </w:rPr>
            </w:pPr>
            <w:r w:rsidRPr="00936539">
              <w:rPr>
                <w:rFonts w:asciiTheme="majorHAnsi" w:hAnsiTheme="majorHAnsi" w:cstheme="majorHAnsi"/>
              </w:rPr>
              <w:t>%</w:t>
            </w:r>
          </w:p>
        </w:tc>
        <w:tc>
          <w:tcPr>
            <w:tcW w:w="1247" w:type="dxa"/>
          </w:tcPr>
          <w:p w14:paraId="0F5985AE" w14:textId="77777777" w:rsidR="00936539" w:rsidRPr="00936539" w:rsidRDefault="00936539" w:rsidP="00936539">
            <w:pPr>
              <w:tabs>
                <w:tab w:val="left" w:pos="5954"/>
              </w:tabs>
              <w:rPr>
                <w:rFonts w:asciiTheme="majorHAnsi" w:hAnsiTheme="majorHAnsi" w:cstheme="majorHAnsi"/>
              </w:rPr>
            </w:pPr>
            <w:r w:rsidRPr="00936539">
              <w:rPr>
                <w:rFonts w:asciiTheme="majorHAnsi" w:hAnsiTheme="majorHAnsi" w:cstheme="majorHAnsi"/>
              </w:rPr>
              <w:t>Total</w:t>
            </w:r>
          </w:p>
        </w:tc>
      </w:tr>
      <w:tr w:rsidR="00936539" w:rsidRPr="00936539" w14:paraId="78D718C7" w14:textId="77777777" w:rsidTr="005A1198">
        <w:tc>
          <w:tcPr>
            <w:tcW w:w="5655" w:type="dxa"/>
          </w:tcPr>
          <w:p w14:paraId="175B20C9" w14:textId="77777777" w:rsidR="00936539" w:rsidRPr="00936539" w:rsidRDefault="00936539" w:rsidP="00936539">
            <w:pPr>
              <w:tabs>
                <w:tab w:val="left" w:pos="5954"/>
              </w:tabs>
              <w:rPr>
                <w:rFonts w:asciiTheme="majorHAnsi" w:hAnsiTheme="majorHAnsi" w:cstheme="majorHAnsi"/>
              </w:rPr>
            </w:pPr>
          </w:p>
          <w:p w14:paraId="1E058F45" w14:textId="77777777" w:rsidR="00936539" w:rsidRPr="00936539" w:rsidRDefault="00936539" w:rsidP="00936539">
            <w:pPr>
              <w:tabs>
                <w:tab w:val="left" w:pos="5954"/>
              </w:tabs>
              <w:rPr>
                <w:rFonts w:asciiTheme="majorHAnsi" w:hAnsiTheme="majorHAnsi" w:cstheme="majorHAnsi"/>
              </w:rPr>
            </w:pPr>
          </w:p>
          <w:p w14:paraId="56561225" w14:textId="77777777" w:rsidR="00936539" w:rsidRPr="00936539" w:rsidRDefault="00936539" w:rsidP="00936539">
            <w:pPr>
              <w:tabs>
                <w:tab w:val="left" w:pos="5954"/>
              </w:tabs>
              <w:rPr>
                <w:rFonts w:asciiTheme="majorHAnsi" w:hAnsiTheme="majorHAnsi" w:cstheme="majorHAnsi"/>
              </w:rPr>
            </w:pPr>
          </w:p>
          <w:p w14:paraId="3F030B9B" w14:textId="77777777" w:rsidR="00936539" w:rsidRPr="00936539" w:rsidRDefault="00936539" w:rsidP="00936539">
            <w:pPr>
              <w:tabs>
                <w:tab w:val="left" w:pos="5954"/>
              </w:tabs>
              <w:rPr>
                <w:rFonts w:asciiTheme="majorHAnsi" w:hAnsiTheme="majorHAnsi" w:cstheme="majorHAnsi"/>
              </w:rPr>
            </w:pPr>
          </w:p>
          <w:p w14:paraId="72E0FDF1" w14:textId="77777777" w:rsidR="00936539" w:rsidRPr="00936539" w:rsidRDefault="00936539" w:rsidP="00936539">
            <w:pPr>
              <w:tabs>
                <w:tab w:val="left" w:pos="5954"/>
              </w:tabs>
              <w:rPr>
                <w:rFonts w:asciiTheme="majorHAnsi" w:hAnsiTheme="majorHAnsi" w:cstheme="majorHAnsi"/>
              </w:rPr>
            </w:pPr>
          </w:p>
          <w:p w14:paraId="3C7AEF14" w14:textId="77777777" w:rsidR="00936539" w:rsidRPr="00936539" w:rsidRDefault="00936539" w:rsidP="00936539">
            <w:pPr>
              <w:tabs>
                <w:tab w:val="left" w:pos="5954"/>
              </w:tabs>
              <w:rPr>
                <w:rFonts w:asciiTheme="majorHAnsi" w:hAnsiTheme="majorHAnsi" w:cstheme="majorHAnsi"/>
              </w:rPr>
            </w:pPr>
          </w:p>
          <w:p w14:paraId="533294BA" w14:textId="77777777" w:rsidR="00936539" w:rsidRPr="00936539" w:rsidRDefault="00936539" w:rsidP="00936539">
            <w:pPr>
              <w:tabs>
                <w:tab w:val="left" w:pos="5954"/>
              </w:tabs>
              <w:rPr>
                <w:rFonts w:asciiTheme="majorHAnsi" w:hAnsiTheme="majorHAnsi" w:cstheme="majorHAnsi"/>
              </w:rPr>
            </w:pPr>
          </w:p>
          <w:p w14:paraId="568081D4" w14:textId="77777777" w:rsidR="00936539" w:rsidRPr="00936539" w:rsidRDefault="00936539" w:rsidP="00936539">
            <w:pPr>
              <w:tabs>
                <w:tab w:val="left" w:pos="5954"/>
              </w:tabs>
              <w:rPr>
                <w:rFonts w:asciiTheme="majorHAnsi" w:hAnsiTheme="majorHAnsi" w:cstheme="majorHAnsi"/>
              </w:rPr>
            </w:pPr>
          </w:p>
          <w:p w14:paraId="1B018F30" w14:textId="77777777" w:rsidR="00936539" w:rsidRPr="00936539" w:rsidRDefault="00936539" w:rsidP="00936539">
            <w:pPr>
              <w:tabs>
                <w:tab w:val="left" w:pos="5954"/>
              </w:tabs>
              <w:rPr>
                <w:rFonts w:asciiTheme="majorHAnsi" w:hAnsiTheme="majorHAnsi" w:cstheme="majorHAnsi"/>
              </w:rPr>
            </w:pPr>
          </w:p>
          <w:p w14:paraId="25DEF0DE" w14:textId="77777777" w:rsidR="00936539" w:rsidRPr="00936539" w:rsidRDefault="00936539" w:rsidP="00936539">
            <w:pPr>
              <w:tabs>
                <w:tab w:val="left" w:pos="5954"/>
              </w:tabs>
              <w:rPr>
                <w:rFonts w:asciiTheme="majorHAnsi" w:hAnsiTheme="majorHAnsi" w:cstheme="majorHAnsi"/>
              </w:rPr>
            </w:pPr>
          </w:p>
        </w:tc>
        <w:tc>
          <w:tcPr>
            <w:tcW w:w="719" w:type="dxa"/>
          </w:tcPr>
          <w:p w14:paraId="74CB329C" w14:textId="77777777" w:rsidR="00936539" w:rsidRPr="00936539" w:rsidRDefault="00936539" w:rsidP="00E7304C">
            <w:pPr>
              <w:tabs>
                <w:tab w:val="left" w:pos="5954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92" w:type="dxa"/>
          </w:tcPr>
          <w:p w14:paraId="32619331" w14:textId="77777777" w:rsidR="00936539" w:rsidRPr="00936539" w:rsidRDefault="00936539" w:rsidP="00E7304C">
            <w:pPr>
              <w:tabs>
                <w:tab w:val="left" w:pos="5954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18" w:type="dxa"/>
          </w:tcPr>
          <w:p w14:paraId="645896D7" w14:textId="77777777" w:rsidR="00936539" w:rsidRPr="00936539" w:rsidRDefault="00936539" w:rsidP="00E7304C">
            <w:pPr>
              <w:tabs>
                <w:tab w:val="left" w:pos="5954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5" w:type="dxa"/>
          </w:tcPr>
          <w:p w14:paraId="359FA05B" w14:textId="77777777" w:rsidR="00936539" w:rsidRDefault="00936539" w:rsidP="00E7304C">
            <w:pPr>
              <w:tabs>
                <w:tab w:val="left" w:pos="5954"/>
              </w:tabs>
              <w:jc w:val="center"/>
              <w:rPr>
                <w:rFonts w:asciiTheme="majorHAnsi" w:hAnsiTheme="majorHAnsi" w:cstheme="majorHAnsi"/>
              </w:rPr>
            </w:pPr>
          </w:p>
          <w:p w14:paraId="47D78C43" w14:textId="77777777" w:rsidR="005A1198" w:rsidRDefault="005A1198" w:rsidP="00E7304C">
            <w:pPr>
              <w:tabs>
                <w:tab w:val="left" w:pos="5954"/>
              </w:tabs>
              <w:jc w:val="center"/>
              <w:rPr>
                <w:rFonts w:asciiTheme="majorHAnsi" w:hAnsiTheme="majorHAnsi" w:cstheme="majorHAnsi"/>
              </w:rPr>
            </w:pPr>
          </w:p>
          <w:p w14:paraId="332CD1F0" w14:textId="77777777" w:rsidR="005A1198" w:rsidRDefault="005A1198" w:rsidP="00E7304C">
            <w:pPr>
              <w:tabs>
                <w:tab w:val="left" w:pos="5954"/>
              </w:tabs>
              <w:jc w:val="center"/>
              <w:rPr>
                <w:rFonts w:asciiTheme="majorHAnsi" w:hAnsiTheme="majorHAnsi" w:cstheme="majorHAnsi"/>
              </w:rPr>
            </w:pPr>
          </w:p>
          <w:p w14:paraId="597EB7BB" w14:textId="77777777" w:rsidR="005A1198" w:rsidRDefault="005A1198" w:rsidP="00E7304C">
            <w:pPr>
              <w:tabs>
                <w:tab w:val="left" w:pos="5954"/>
              </w:tabs>
              <w:jc w:val="center"/>
              <w:rPr>
                <w:rFonts w:asciiTheme="majorHAnsi" w:hAnsiTheme="majorHAnsi" w:cstheme="majorHAnsi"/>
              </w:rPr>
            </w:pPr>
          </w:p>
          <w:p w14:paraId="6D5B6F13" w14:textId="77777777" w:rsidR="005A1198" w:rsidRPr="00936539" w:rsidRDefault="005A1198" w:rsidP="00E7304C">
            <w:pPr>
              <w:tabs>
                <w:tab w:val="left" w:pos="5954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247" w:type="dxa"/>
          </w:tcPr>
          <w:p w14:paraId="67C12C8D" w14:textId="77777777" w:rsidR="00936539" w:rsidRPr="00936539" w:rsidRDefault="00936539" w:rsidP="00E7304C">
            <w:pPr>
              <w:tabs>
                <w:tab w:val="left" w:pos="5954"/>
              </w:tabs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6EDE7849" w14:textId="77777777" w:rsidR="00936539" w:rsidRPr="00936539" w:rsidRDefault="00936539" w:rsidP="00936539">
      <w:pPr>
        <w:tabs>
          <w:tab w:val="left" w:pos="5954"/>
        </w:tabs>
        <w:spacing w:after="0"/>
        <w:rPr>
          <w:rFonts w:asciiTheme="majorHAnsi" w:hAnsiTheme="majorHAnsi" w:cstheme="majorHAnsi"/>
        </w:rPr>
      </w:pPr>
    </w:p>
    <w:p w14:paraId="67B97B3C" w14:textId="77777777" w:rsidR="00936539" w:rsidRPr="00936539" w:rsidRDefault="00936539" w:rsidP="00936539">
      <w:pPr>
        <w:tabs>
          <w:tab w:val="left" w:pos="5954"/>
        </w:tabs>
        <w:spacing w:after="0"/>
        <w:rPr>
          <w:rFonts w:asciiTheme="majorHAnsi" w:hAnsiTheme="majorHAnsi" w:cstheme="majorHAnsi"/>
        </w:rPr>
      </w:pPr>
    </w:p>
    <w:p w14:paraId="51B98A3B" w14:textId="77777777" w:rsidR="00936539" w:rsidRPr="00936539" w:rsidRDefault="00936539" w:rsidP="00936539">
      <w:pPr>
        <w:tabs>
          <w:tab w:val="left" w:pos="5954"/>
        </w:tabs>
        <w:spacing w:after="0"/>
        <w:rPr>
          <w:rFonts w:asciiTheme="majorHAnsi" w:hAnsiTheme="majorHAnsi" w:cstheme="majorHAnsi"/>
        </w:rPr>
      </w:pPr>
    </w:p>
    <w:p w14:paraId="55F8E6AE" w14:textId="77777777" w:rsidR="00936539" w:rsidRDefault="00936539" w:rsidP="00936539">
      <w:pPr>
        <w:tabs>
          <w:tab w:val="left" w:pos="5954"/>
        </w:tabs>
        <w:spacing w:after="0"/>
        <w:rPr>
          <w:rFonts w:asciiTheme="majorHAnsi" w:hAnsiTheme="majorHAnsi" w:cstheme="majorHAnsi"/>
        </w:rPr>
      </w:pPr>
    </w:p>
    <w:p w14:paraId="48B6749B" w14:textId="77777777" w:rsidR="00E7304C" w:rsidRDefault="00E7304C" w:rsidP="00936539">
      <w:pPr>
        <w:tabs>
          <w:tab w:val="left" w:pos="5954"/>
        </w:tabs>
        <w:spacing w:after="0"/>
        <w:rPr>
          <w:rFonts w:asciiTheme="majorHAnsi" w:hAnsiTheme="majorHAnsi" w:cstheme="majorHAnsi"/>
        </w:rPr>
      </w:pPr>
    </w:p>
    <w:p w14:paraId="4D5513CF" w14:textId="77777777" w:rsidR="00E7304C" w:rsidRDefault="00E7304C" w:rsidP="00936539">
      <w:pPr>
        <w:tabs>
          <w:tab w:val="left" w:pos="5954"/>
        </w:tabs>
        <w:spacing w:after="0"/>
        <w:rPr>
          <w:rFonts w:asciiTheme="majorHAnsi" w:hAnsiTheme="majorHAnsi" w:cstheme="majorHAnsi"/>
        </w:rPr>
      </w:pPr>
    </w:p>
    <w:p w14:paraId="53E5D9D2" w14:textId="77777777" w:rsidR="00E7304C" w:rsidRDefault="00E7304C" w:rsidP="00936539">
      <w:pPr>
        <w:tabs>
          <w:tab w:val="left" w:pos="5954"/>
        </w:tabs>
        <w:spacing w:after="0"/>
        <w:rPr>
          <w:rFonts w:asciiTheme="majorHAnsi" w:hAnsiTheme="majorHAnsi" w:cstheme="majorHAnsi"/>
        </w:rPr>
      </w:pPr>
    </w:p>
    <w:p w14:paraId="33E21D2A" w14:textId="77777777" w:rsidR="00E7304C" w:rsidRDefault="00E7304C" w:rsidP="00936539">
      <w:pPr>
        <w:tabs>
          <w:tab w:val="left" w:pos="5954"/>
        </w:tabs>
        <w:spacing w:after="0"/>
        <w:rPr>
          <w:rFonts w:asciiTheme="majorHAnsi" w:hAnsiTheme="majorHAnsi" w:cstheme="majorHAnsi"/>
        </w:rPr>
      </w:pPr>
    </w:p>
    <w:p w14:paraId="04859FDD" w14:textId="77777777" w:rsidR="00E7304C" w:rsidRPr="00936539" w:rsidRDefault="00E7304C" w:rsidP="00936539">
      <w:pPr>
        <w:tabs>
          <w:tab w:val="left" w:pos="5954"/>
        </w:tabs>
        <w:spacing w:after="0"/>
        <w:rPr>
          <w:rFonts w:asciiTheme="majorHAnsi" w:hAnsiTheme="majorHAnsi" w:cstheme="majorHAnsi"/>
        </w:rPr>
      </w:pPr>
    </w:p>
    <w:p w14:paraId="14C4A391" w14:textId="77777777" w:rsidR="00E7304C" w:rsidRPr="00936539" w:rsidRDefault="00E7304C" w:rsidP="00936539">
      <w:pPr>
        <w:tabs>
          <w:tab w:val="left" w:pos="5954"/>
        </w:tabs>
        <w:spacing w:after="0"/>
        <w:rPr>
          <w:rFonts w:asciiTheme="majorHAnsi" w:hAnsiTheme="majorHAnsi" w:cstheme="majorHAnsi"/>
        </w:rPr>
      </w:pPr>
    </w:p>
    <w:p w14:paraId="56C3A7FF" w14:textId="77777777" w:rsidR="00936539" w:rsidRPr="00936539" w:rsidRDefault="00936539" w:rsidP="00936539">
      <w:pPr>
        <w:tabs>
          <w:tab w:val="left" w:pos="5954"/>
        </w:tabs>
        <w:spacing w:after="0"/>
        <w:rPr>
          <w:rFonts w:asciiTheme="majorHAnsi" w:hAnsiTheme="majorHAnsi" w:cstheme="majorHAnsi"/>
        </w:rPr>
      </w:pPr>
    </w:p>
    <w:p w14:paraId="2B10D5ED" w14:textId="77777777" w:rsidR="00E7304C" w:rsidRPr="00E7304C" w:rsidRDefault="00E7304C" w:rsidP="00E7304C">
      <w:pPr>
        <w:rPr>
          <w:rFonts w:asciiTheme="majorHAnsi" w:hAnsiTheme="majorHAnsi" w:cstheme="majorHAnsi"/>
        </w:rPr>
      </w:pPr>
    </w:p>
    <w:p w14:paraId="3FEBBB57" w14:textId="77777777" w:rsidR="00E7304C" w:rsidRPr="00E7304C" w:rsidRDefault="00E7304C" w:rsidP="00E7304C">
      <w:pPr>
        <w:tabs>
          <w:tab w:val="left" w:pos="4445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sectPr w:rsidR="00E7304C" w:rsidRPr="00E7304C" w:rsidSect="00936539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4A412" w14:textId="77777777" w:rsidR="00EB3C60" w:rsidRDefault="00EB3C60" w:rsidP="00E7304C">
      <w:pPr>
        <w:spacing w:after="0" w:line="240" w:lineRule="auto"/>
      </w:pPr>
      <w:r>
        <w:separator/>
      </w:r>
    </w:p>
  </w:endnote>
  <w:endnote w:type="continuationSeparator" w:id="0">
    <w:p w14:paraId="7D8E7326" w14:textId="77777777" w:rsidR="00EB3C60" w:rsidRDefault="00EB3C60" w:rsidP="00E73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EFCE2" w14:textId="77777777" w:rsidR="00E7304C" w:rsidRPr="00936539" w:rsidRDefault="00E7304C" w:rsidP="00E7304C">
    <w:pPr>
      <w:tabs>
        <w:tab w:val="left" w:pos="5954"/>
      </w:tabs>
      <w:spacing w:after="0"/>
      <w:jc w:val="center"/>
      <w:rPr>
        <w:rFonts w:asciiTheme="majorHAnsi" w:hAnsiTheme="majorHAnsi" w:cstheme="majorHAnsi"/>
        <w:i/>
        <w:iCs/>
      </w:rPr>
    </w:pPr>
    <w:r w:rsidRPr="00936539">
      <w:rPr>
        <w:rFonts w:asciiTheme="majorHAnsi" w:hAnsiTheme="majorHAnsi" w:cstheme="majorHAnsi"/>
        <w:i/>
        <w:iCs/>
      </w:rPr>
      <w:t>Notre offre est valable 3 mois à partir de la date de ce document</w:t>
    </w:r>
  </w:p>
  <w:p w14:paraId="34D851E1" w14:textId="77777777" w:rsidR="00E7304C" w:rsidRDefault="00E730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5C82C" w14:textId="77777777" w:rsidR="00EB3C60" w:rsidRDefault="00EB3C60" w:rsidP="00E7304C">
      <w:pPr>
        <w:spacing w:after="0" w:line="240" w:lineRule="auto"/>
      </w:pPr>
      <w:r>
        <w:separator/>
      </w:r>
    </w:p>
  </w:footnote>
  <w:footnote w:type="continuationSeparator" w:id="0">
    <w:p w14:paraId="7BB56D9A" w14:textId="77777777" w:rsidR="00EB3C60" w:rsidRDefault="00EB3C60" w:rsidP="00E73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45376"/>
    <w:multiLevelType w:val="multilevel"/>
    <w:tmpl w:val="39A003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2B"/>
    <w:rsid w:val="00113712"/>
    <w:rsid w:val="00172B31"/>
    <w:rsid w:val="001B55FE"/>
    <w:rsid w:val="001C2DDC"/>
    <w:rsid w:val="0041239F"/>
    <w:rsid w:val="005A1198"/>
    <w:rsid w:val="005E582D"/>
    <w:rsid w:val="00630C8D"/>
    <w:rsid w:val="007A6515"/>
    <w:rsid w:val="007B072A"/>
    <w:rsid w:val="00843F2B"/>
    <w:rsid w:val="00936539"/>
    <w:rsid w:val="009A0A4A"/>
    <w:rsid w:val="009A56D4"/>
    <w:rsid w:val="00AC7D5D"/>
    <w:rsid w:val="00AF0070"/>
    <w:rsid w:val="00BC2076"/>
    <w:rsid w:val="00C43FE7"/>
    <w:rsid w:val="00D61F97"/>
    <w:rsid w:val="00E7304C"/>
    <w:rsid w:val="00EB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02884B"/>
  <w15:chartTrackingRefBased/>
  <w15:docId w15:val="{1B7F50BD-A5BC-0147-A989-2CA2A53A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3653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36539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936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730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304C"/>
  </w:style>
  <w:style w:type="paragraph" w:styleId="Pieddepage">
    <w:name w:val="footer"/>
    <w:basedOn w:val="Normal"/>
    <w:link w:val="PieddepageCar"/>
    <w:uiPriority w:val="99"/>
    <w:unhideWhenUsed/>
    <w:rsid w:val="00E730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3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2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offaxis.c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en/Library/Group%20Containers/UBF8T346G9.Office/User%20Content.localized/Templates.localized/Devis%20Offaxi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Devis Offaxis.dotx</Template>
  <TotalTime>216</TotalTime>
  <Pages>2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Fred Traeger</cp:lastModifiedBy>
  <cp:revision>3</cp:revision>
  <dcterms:created xsi:type="dcterms:W3CDTF">2022-03-24T08:17:00Z</dcterms:created>
  <dcterms:modified xsi:type="dcterms:W3CDTF">2022-04-07T07:49:00Z</dcterms:modified>
</cp:coreProperties>
</file>